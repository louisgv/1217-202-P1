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44C" w:rsidRDefault="00B54B27">
      <w:pPr>
        <w:pStyle w:val="NoSpacing"/>
      </w:pPr>
      <w:r>
        <w:t>Lab Nguyen</w:t>
      </w:r>
    </w:p>
    <w:p w:rsidR="00E614DD" w:rsidRDefault="00B54B27">
      <w:pPr>
        <w:pStyle w:val="NoSpacing"/>
      </w:pPr>
      <w:r w:rsidRPr="00B54B27">
        <w:t>Cascioli, Erin</w:t>
      </w:r>
      <w:r w:rsidRPr="00B54B27">
        <w:tab/>
      </w:r>
    </w:p>
    <w:p w:rsidR="00E614DD" w:rsidRDefault="00B54B27">
      <w:pPr>
        <w:pStyle w:val="NoSpacing"/>
      </w:pPr>
      <w:r w:rsidRPr="00B54B27">
        <w:t>IGME.202.05</w:t>
      </w:r>
    </w:p>
    <w:p w:rsidR="00E614DD" w:rsidRDefault="00B54B27">
      <w:pPr>
        <w:pStyle w:val="NoSpacing"/>
      </w:pPr>
      <w:r>
        <w:t>9/14/2017</w:t>
      </w:r>
    </w:p>
    <w:p w:rsidR="00E614DD" w:rsidRDefault="00B54B27">
      <w:pPr>
        <w:pStyle w:val="Title"/>
      </w:pPr>
      <w:r>
        <w:t>Project 1</w:t>
      </w:r>
      <w:r w:rsidR="00691EC1">
        <w:t xml:space="preserve">: </w:t>
      </w:r>
      <w:r>
        <w:t>Random Scene</w:t>
      </w:r>
    </w:p>
    <w:p w:rsidR="00E614DD" w:rsidRDefault="00B54B27" w:rsidP="00B54B27">
      <w:r>
        <w:t>This first project generates a random scene with:</w:t>
      </w:r>
    </w:p>
    <w:p w:rsidR="00B54B27" w:rsidRDefault="00B54B27" w:rsidP="00B54B27"/>
    <w:p w:rsidR="002A0441" w:rsidRDefault="002A0441" w:rsidP="002A0441"/>
    <w:p w:rsidR="002A0441" w:rsidRDefault="002B0FCA" w:rsidP="002A0441">
      <w:pPr>
        <w:ind w:firstLine="0"/>
      </w:pPr>
      <w:r>
        <w:t>Features:</w:t>
      </w:r>
    </w:p>
    <w:p w:rsidR="002A0441" w:rsidRDefault="002A0441" w:rsidP="002A0441">
      <w:pPr>
        <w:pStyle w:val="ListParagraph"/>
        <w:numPr>
          <w:ilvl w:val="0"/>
          <w:numId w:val="24"/>
        </w:numPr>
      </w:pPr>
      <w:r>
        <w:t xml:space="preserve">Switch between camera to observe </w:t>
      </w:r>
      <w:r w:rsidR="002B0FCA">
        <w:t>each part of the assignment</w:t>
      </w:r>
    </w:p>
    <w:p w:rsidR="002A0441" w:rsidRDefault="002A0441" w:rsidP="002A0441">
      <w:pPr>
        <w:pStyle w:val="ListParagraph"/>
        <w:numPr>
          <w:ilvl w:val="0"/>
          <w:numId w:val="24"/>
        </w:numPr>
      </w:pPr>
    </w:p>
    <w:p w:rsidR="00E614DD" w:rsidRDefault="002B0FCA">
      <w:pPr>
        <w:pStyle w:val="Bibliography"/>
      </w:pPr>
      <w:r>
        <w:t>Above and beyond:</w:t>
      </w:r>
    </w:p>
    <w:p w:rsidR="00907A66" w:rsidRDefault="00907A66" w:rsidP="002B0FCA">
      <w:pPr>
        <w:pStyle w:val="ListParagraph"/>
        <w:numPr>
          <w:ilvl w:val="0"/>
          <w:numId w:val="24"/>
        </w:numPr>
      </w:pPr>
      <w:r>
        <w:t>Improve Camera Controller script to work with a GameObject instead of a Camera, this allows for complex camera system to be used with the Camera Controller.</w:t>
      </w:r>
    </w:p>
    <w:p w:rsidR="002B0FCA" w:rsidRDefault="002B0FCA" w:rsidP="002B0FCA">
      <w:pPr>
        <w:pStyle w:val="ListParagraph"/>
        <w:numPr>
          <w:ilvl w:val="0"/>
          <w:numId w:val="24"/>
        </w:numPr>
      </w:pPr>
      <w:r>
        <w:t xml:space="preserve">Shooting things with </w:t>
      </w:r>
      <w:r w:rsidR="009B36AD">
        <w:t>exploding particle</w:t>
      </w:r>
    </w:p>
    <w:p w:rsidR="002B0FCA" w:rsidRDefault="002B0FCA" w:rsidP="002B0FCA">
      <w:pPr>
        <w:ind w:firstLine="0"/>
      </w:pPr>
    </w:p>
    <w:p w:rsidR="002B0FCA" w:rsidRDefault="002B0FCA" w:rsidP="002B0FCA">
      <w:pPr>
        <w:ind w:firstLine="0"/>
      </w:pPr>
      <w:r>
        <w:t>References</w:t>
      </w:r>
    </w:p>
    <w:p w:rsidR="002B0FCA" w:rsidRDefault="002B0FCA" w:rsidP="002B0FCA">
      <w:pPr>
        <w:pStyle w:val="ListParagraph"/>
        <w:numPr>
          <w:ilvl w:val="0"/>
          <w:numId w:val="24"/>
        </w:numPr>
      </w:pPr>
      <w:r>
        <w:t xml:space="preserve">Small Red Dragon </w:t>
      </w:r>
    </w:p>
    <w:p w:rsidR="002B0FCA" w:rsidRDefault="002B0FCA" w:rsidP="002B0FCA">
      <w:pPr>
        <w:pStyle w:val="ListParagraph"/>
        <w:numPr>
          <w:ilvl w:val="1"/>
          <w:numId w:val="24"/>
        </w:numPr>
      </w:pPr>
      <w:r>
        <w:t>Author: StoneSnail</w:t>
      </w:r>
    </w:p>
    <w:p w:rsidR="002B0FCA" w:rsidRDefault="002B0FCA" w:rsidP="002B0FCA">
      <w:pPr>
        <w:pStyle w:val="ListParagraph"/>
        <w:numPr>
          <w:ilvl w:val="1"/>
          <w:numId w:val="24"/>
        </w:numPr>
      </w:pPr>
      <w:r>
        <w:t>Type: 3D model</w:t>
      </w:r>
    </w:p>
    <w:p w:rsidR="002B0FCA" w:rsidRDefault="002B0FCA" w:rsidP="002B0FCA">
      <w:pPr>
        <w:pStyle w:val="ListParagraph"/>
        <w:numPr>
          <w:ilvl w:val="1"/>
          <w:numId w:val="24"/>
        </w:numPr>
      </w:pPr>
      <w:r>
        <w:t xml:space="preserve">URL: </w:t>
      </w:r>
      <w:hyperlink r:id="rId8" w:history="1">
        <w:r w:rsidR="009D6447" w:rsidRPr="00C73D20">
          <w:rPr>
            <w:rStyle w:val="Hyperlink"/>
          </w:rPr>
          <w:t>http://u3d.as/neW</w:t>
        </w:r>
      </w:hyperlink>
    </w:p>
    <w:p w:rsidR="009D6447" w:rsidRDefault="00C852D5" w:rsidP="009D6447">
      <w:pPr>
        <w:pStyle w:val="ListParagraph"/>
        <w:numPr>
          <w:ilvl w:val="0"/>
          <w:numId w:val="24"/>
        </w:numPr>
      </w:pPr>
      <w:r>
        <w:t>Sail Character Pack</w:t>
      </w:r>
    </w:p>
    <w:p w:rsidR="00C852D5" w:rsidRDefault="00C852D5" w:rsidP="00C852D5">
      <w:pPr>
        <w:pStyle w:val="ListParagraph"/>
        <w:numPr>
          <w:ilvl w:val="1"/>
          <w:numId w:val="24"/>
        </w:numPr>
      </w:pPr>
      <w:r>
        <w:t>Author: Zak Reynolds</w:t>
      </w:r>
    </w:p>
    <w:p w:rsidR="00C852D5" w:rsidRDefault="00C852D5" w:rsidP="00C852D5">
      <w:pPr>
        <w:pStyle w:val="ListParagraph"/>
        <w:numPr>
          <w:ilvl w:val="1"/>
          <w:numId w:val="24"/>
        </w:numPr>
      </w:pPr>
      <w:r>
        <w:t>Type: 3D models</w:t>
      </w:r>
      <w:r w:rsidR="00986D8F">
        <w:t xml:space="preserve"> and Textures</w:t>
      </w:r>
      <w:bookmarkStart w:id="0" w:name="_GoBack"/>
      <w:bookmarkEnd w:id="0"/>
    </w:p>
    <w:p w:rsidR="00C852D5" w:rsidRDefault="00C852D5" w:rsidP="00C852D5">
      <w:pPr>
        <w:pStyle w:val="ListParagraph"/>
        <w:numPr>
          <w:ilvl w:val="1"/>
          <w:numId w:val="24"/>
        </w:numPr>
      </w:pPr>
      <w:r>
        <w:t xml:space="preserve">URL: </w:t>
      </w:r>
      <w:hyperlink r:id="rId9" w:history="1">
        <w:r w:rsidR="00F6013F" w:rsidRPr="00C73D20">
          <w:rPr>
            <w:rStyle w:val="Hyperlink"/>
          </w:rPr>
          <w:t>http://u3d.as/88o</w:t>
        </w:r>
      </w:hyperlink>
    </w:p>
    <w:p w:rsidR="00F6013F" w:rsidRDefault="00F6013F" w:rsidP="00F6013F">
      <w:pPr>
        <w:pStyle w:val="ListParagraph"/>
        <w:numPr>
          <w:ilvl w:val="0"/>
          <w:numId w:val="24"/>
        </w:numPr>
      </w:pPr>
      <w:r>
        <w:t>Farm Animals Set</w:t>
      </w:r>
    </w:p>
    <w:p w:rsidR="00F6013F" w:rsidRDefault="00F6013F" w:rsidP="00F6013F">
      <w:pPr>
        <w:pStyle w:val="ListParagraph"/>
        <w:numPr>
          <w:ilvl w:val="1"/>
          <w:numId w:val="24"/>
        </w:numPr>
      </w:pPr>
      <w:r>
        <w:t>Author: Vertex Cat</w:t>
      </w:r>
    </w:p>
    <w:p w:rsidR="00F6013F" w:rsidRDefault="00F6013F" w:rsidP="00F6013F">
      <w:pPr>
        <w:pStyle w:val="ListParagraph"/>
        <w:numPr>
          <w:ilvl w:val="1"/>
          <w:numId w:val="24"/>
        </w:numPr>
      </w:pPr>
      <w:r>
        <w:t>Type: 3D models</w:t>
      </w:r>
    </w:p>
    <w:p w:rsidR="00F6013F" w:rsidRDefault="00F6013F" w:rsidP="00F6013F">
      <w:pPr>
        <w:pStyle w:val="ListParagraph"/>
        <w:numPr>
          <w:ilvl w:val="1"/>
          <w:numId w:val="24"/>
        </w:numPr>
      </w:pPr>
      <w:r>
        <w:t xml:space="preserve">URL: </w:t>
      </w:r>
      <w:hyperlink r:id="rId10" w:history="1">
        <w:r w:rsidRPr="00C73D20">
          <w:rPr>
            <w:rStyle w:val="Hyperlink"/>
          </w:rPr>
          <w:t>http://u3d.as/VvG</w:t>
        </w:r>
      </w:hyperlink>
      <w:r>
        <w:t xml:space="preserve"> </w:t>
      </w:r>
    </w:p>
    <w:p w:rsidR="00907A66" w:rsidRDefault="00907A66" w:rsidP="00907A66">
      <w:pPr>
        <w:pStyle w:val="ListParagraph"/>
        <w:numPr>
          <w:ilvl w:val="0"/>
          <w:numId w:val="24"/>
        </w:numPr>
      </w:pPr>
      <w:r>
        <w:t>Farland Skies – Cloudy Crown</w:t>
      </w:r>
    </w:p>
    <w:p w:rsidR="00907A66" w:rsidRDefault="00907A66" w:rsidP="00907A66">
      <w:pPr>
        <w:pStyle w:val="ListParagraph"/>
        <w:numPr>
          <w:ilvl w:val="1"/>
          <w:numId w:val="24"/>
        </w:numPr>
      </w:pPr>
      <w:r>
        <w:t>Author: Borodar</w:t>
      </w:r>
    </w:p>
    <w:p w:rsidR="00907A66" w:rsidRDefault="00907A66" w:rsidP="00907A66">
      <w:pPr>
        <w:pStyle w:val="ListParagraph"/>
        <w:numPr>
          <w:ilvl w:val="1"/>
          <w:numId w:val="24"/>
        </w:numPr>
      </w:pPr>
      <w:r>
        <w:t>Type: Textures</w:t>
      </w:r>
    </w:p>
    <w:p w:rsidR="00907A66" w:rsidRPr="002B0FCA" w:rsidRDefault="00907A66" w:rsidP="00907A66">
      <w:pPr>
        <w:pStyle w:val="ListParagraph"/>
        <w:numPr>
          <w:ilvl w:val="1"/>
          <w:numId w:val="24"/>
        </w:numPr>
      </w:pPr>
      <w:r>
        <w:t xml:space="preserve">URL: </w:t>
      </w:r>
      <w:hyperlink r:id="rId11" w:history="1">
        <w:r w:rsidRPr="00C73D20">
          <w:rPr>
            <w:rStyle w:val="Hyperlink"/>
          </w:rPr>
          <w:t>http://u3d.as/rdx</w:t>
        </w:r>
      </w:hyperlink>
      <w:r>
        <w:t xml:space="preserve"> </w:t>
      </w:r>
    </w:p>
    <w:sectPr w:rsidR="00907A66" w:rsidRPr="002B0FCA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B27" w:rsidRDefault="00B54B27">
      <w:pPr>
        <w:spacing w:line="240" w:lineRule="auto"/>
      </w:pPr>
      <w:r>
        <w:separator/>
      </w:r>
    </w:p>
  </w:endnote>
  <w:endnote w:type="continuationSeparator" w:id="0">
    <w:p w:rsidR="00B54B27" w:rsidRDefault="00B54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B27" w:rsidRDefault="00B54B27">
      <w:pPr>
        <w:spacing w:line="240" w:lineRule="auto"/>
      </w:pPr>
      <w:r>
        <w:separator/>
      </w:r>
    </w:p>
  </w:footnote>
  <w:footnote w:type="continuationSeparator" w:id="0">
    <w:p w:rsidR="00B54B27" w:rsidRDefault="00B54B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986D8F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4DD" w:rsidRDefault="00B54B27">
    <w:pPr>
      <w:pStyle w:val="Header"/>
    </w:pPr>
    <w:r>
      <w:t>Nguyen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986D8F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B945910"/>
    <w:multiLevelType w:val="hybridMultilevel"/>
    <w:tmpl w:val="68C4B6A0"/>
    <w:lvl w:ilvl="0" w:tplc="145A460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52181D"/>
    <w:multiLevelType w:val="hybridMultilevel"/>
    <w:tmpl w:val="AD4CF32E"/>
    <w:lvl w:ilvl="0" w:tplc="F2203D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9"/>
  </w:num>
  <w:num w:numId="14">
    <w:abstractNumId w:val="15"/>
  </w:num>
  <w:num w:numId="15">
    <w:abstractNumId w:val="22"/>
  </w:num>
  <w:num w:numId="16">
    <w:abstractNumId w:val="17"/>
  </w:num>
  <w:num w:numId="17">
    <w:abstractNumId w:val="11"/>
  </w:num>
  <w:num w:numId="18">
    <w:abstractNumId w:val="10"/>
  </w:num>
  <w:num w:numId="19">
    <w:abstractNumId w:val="16"/>
  </w:num>
  <w:num w:numId="20">
    <w:abstractNumId w:val="23"/>
  </w:num>
  <w:num w:numId="21">
    <w:abstractNumId w:val="13"/>
  </w:num>
  <w:num w:numId="22">
    <w:abstractNumId w:val="20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27"/>
    <w:rsid w:val="00040CBB"/>
    <w:rsid w:val="000B78C8"/>
    <w:rsid w:val="001463B2"/>
    <w:rsid w:val="001F62C0"/>
    <w:rsid w:val="00245E02"/>
    <w:rsid w:val="002A0441"/>
    <w:rsid w:val="002B0FCA"/>
    <w:rsid w:val="00353B66"/>
    <w:rsid w:val="004A2675"/>
    <w:rsid w:val="004F7139"/>
    <w:rsid w:val="00624364"/>
    <w:rsid w:val="00691EC1"/>
    <w:rsid w:val="007C53FB"/>
    <w:rsid w:val="008B227A"/>
    <w:rsid w:val="008B7D18"/>
    <w:rsid w:val="008F1F97"/>
    <w:rsid w:val="008F4052"/>
    <w:rsid w:val="00907A66"/>
    <w:rsid w:val="00986D8F"/>
    <w:rsid w:val="009B36AD"/>
    <w:rsid w:val="009D4EB3"/>
    <w:rsid w:val="009D6447"/>
    <w:rsid w:val="00B13D1B"/>
    <w:rsid w:val="00B54B27"/>
    <w:rsid w:val="00B818DF"/>
    <w:rsid w:val="00C852D5"/>
    <w:rsid w:val="00D52117"/>
    <w:rsid w:val="00DB0D39"/>
    <w:rsid w:val="00E14005"/>
    <w:rsid w:val="00E614DD"/>
    <w:rsid w:val="00F6013F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D55A"/>
  <w15:chartTrackingRefBased/>
  <w15:docId w15:val="{FA86CF65-E5FB-4CFA-8B3A-6FF7517A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B54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FC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3d.as/neW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3d.as/rd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u3d.as/Vv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3d.as/88o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IGMProfile\AppData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53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Nguyen (RIT Student)</dc:creator>
  <cp:keywords/>
  <dc:description/>
  <cp:lastModifiedBy>Lab Nguyen (RIT Student)</cp:lastModifiedBy>
  <cp:revision>10</cp:revision>
  <dcterms:created xsi:type="dcterms:W3CDTF">2017-09-14T20:10:00Z</dcterms:created>
  <dcterms:modified xsi:type="dcterms:W3CDTF">2017-09-14T23:12:00Z</dcterms:modified>
  <cp:version/>
</cp:coreProperties>
</file>